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16"/>
        <w:gridCol w:w="5317"/>
      </w:tblGrid>
      <w:tr w:rsidR="00637B83" w14:paraId="5E01DC43" w14:textId="77777777" w:rsidTr="002A62D4">
        <w:trPr>
          <w:trHeight w:val="12510"/>
        </w:trPr>
        <w:tc>
          <w:tcPr>
            <w:tcW w:w="10633" w:type="dxa"/>
            <w:gridSpan w:val="2"/>
            <w:vAlign w:val="center"/>
          </w:tcPr>
          <w:p w14:paraId="242C994D" w14:textId="144E544D" w:rsidR="00637B83" w:rsidRDefault="00334B3D" w:rsidP="00216DB3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C04C07A" wp14:editId="3D7DF3F8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2393315</wp:posOffset>
                      </wp:positionV>
                      <wp:extent cx="6842760" cy="693420"/>
                      <wp:effectExtent l="0" t="0" r="0" b="127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42760" cy="693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790"/>
                                  </w:tblGrid>
                                  <w:tr w:rsidR="00334B3D" w:rsidRPr="00334B3D" w14:paraId="5E54AFCC" w14:textId="77777777" w:rsidTr="00023930">
                                    <w:trPr>
                                      <w:trHeight w:val="1605"/>
                                    </w:trPr>
                                    <w:tc>
                                      <w:tcPr>
                                        <w:tcW w:w="10790" w:type="dxa"/>
                                        <w:vAlign w:val="center"/>
                                      </w:tcPr>
                                      <w:p w14:paraId="0184CA62" w14:textId="77777777" w:rsidR="00334B3D" w:rsidRPr="00334B3D" w:rsidRDefault="00334B3D" w:rsidP="00334B3D">
                                        <w:pPr>
                                          <w:pStyle w:val="Heading1"/>
                                          <w:jc w:val="both"/>
                                          <w:rPr>
                                            <w:b w:val="0"/>
                                            <w:color w:val="000000" w:themeColor="text1"/>
                                            <w:sz w:val="56"/>
                                            <w:szCs w:val="5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334B3D">
                                          <w:rPr>
                                            <w:b w:val="0"/>
                                            <w:color w:val="000000" w:themeColor="text1"/>
                                            <w:sz w:val="56"/>
                                            <w:szCs w:val="5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Hotels Relational Database Report</w:t>
                                        </w:r>
                                      </w:p>
                                    </w:tc>
                                  </w:tr>
                                </w:tbl>
                                <w:p w14:paraId="2A289A78" w14:textId="77777777" w:rsidR="00334B3D" w:rsidRPr="00334B3D" w:rsidRDefault="00334B3D" w:rsidP="00334B3D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4C07A" id="Rectangle 5" o:spid="_x0000_s1026" style="position:absolute;left:0;text-align:left;margin-left:-4.2pt;margin-top:188.45pt;width:538.8pt;height:5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" filled="f" stroked="f">
                      <v:textbox style="mso-fit-shape-to-text:t" inset="3pt,3pt,3pt,3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90"/>
                            </w:tblGrid>
                            <w:tr w:rsidR="00334B3D" w:rsidRPr="00334B3D" w14:paraId="5E54AFCC" w14:textId="77777777" w:rsidTr="00023930">
                              <w:trPr>
                                <w:trHeight w:val="1605"/>
                              </w:trPr>
                              <w:tc>
                                <w:tcPr>
                                  <w:tcW w:w="10790" w:type="dxa"/>
                                  <w:vAlign w:val="center"/>
                                </w:tcPr>
                                <w:p w14:paraId="0184CA62" w14:textId="77777777" w:rsidR="00334B3D" w:rsidRPr="00334B3D" w:rsidRDefault="00334B3D" w:rsidP="00334B3D">
                                  <w:pPr>
                                    <w:pStyle w:val="Heading1"/>
                                    <w:jc w:val="both"/>
                                    <w:rPr>
                                      <w:b w:val="0"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34B3D">
                                    <w:rPr>
                                      <w:b w:val="0"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Hotels Relational Database Report</w:t>
                                  </w:r>
                                </w:p>
                              </w:tc>
                            </w:tr>
                          </w:tbl>
                          <w:p w14:paraId="2A289A78" w14:textId="77777777" w:rsidR="00334B3D" w:rsidRPr="00334B3D" w:rsidRDefault="00334B3D" w:rsidP="00334B3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37B83" w:rsidRPr="0087586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A43BBFA" wp14:editId="5FA6686B">
                      <wp:extent cx="6091200" cy="6094800"/>
                      <wp:effectExtent l="0" t="0" r="5080" b="1270"/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1200" cy="6094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CC2655" id="Shape" o:spid="_x0000_s1026" alt="&quot;&quot;" style="width:479.6pt;height:4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3045600,3047400;3045600,3047400;3045600,3047400;3045600,3047400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A81248" w14:paraId="05167A38" w14:textId="77777777" w:rsidTr="00334B3D">
        <w:trPr>
          <w:trHeight w:val="1135"/>
        </w:trPr>
        <w:tc>
          <w:tcPr>
            <w:tcW w:w="5316" w:type="dxa"/>
            <w:vAlign w:val="center"/>
          </w:tcPr>
          <w:p w14:paraId="086BE683" w14:textId="160A5259" w:rsidR="00637B83" w:rsidRPr="002A62D4" w:rsidRDefault="002A62D4" w:rsidP="00216DB3">
            <w:pPr>
              <w:pStyle w:val="Heading2"/>
              <w:rPr>
                <w:lang w:val="fr-CA"/>
              </w:rPr>
            </w:pPr>
            <w:r w:rsidRPr="002A62D4">
              <w:rPr>
                <w:lang w:val="fr-CA"/>
              </w:rPr>
              <w:t>Laith GRIRA</w:t>
            </w:r>
          </w:p>
          <w:p w14:paraId="3B79C6ED" w14:textId="77777777" w:rsidR="00A81248" w:rsidRPr="002A62D4" w:rsidRDefault="002A62D4" w:rsidP="00216DB3">
            <w:pPr>
              <w:pStyle w:val="Heading2"/>
              <w:rPr>
                <w:lang w:val="fr-CA"/>
              </w:rPr>
            </w:pPr>
            <w:r w:rsidRPr="002A62D4">
              <w:rPr>
                <w:lang w:val="fr-CA"/>
              </w:rPr>
              <w:t>Daniel SUI</w:t>
            </w:r>
          </w:p>
          <w:p w14:paraId="2E76DFD8" w14:textId="5F69F7AD" w:rsidR="002A62D4" w:rsidRPr="002A62D4" w:rsidRDefault="002A62D4" w:rsidP="002A62D4">
            <w:pPr>
              <w:rPr>
                <w:lang w:val="fr-CA"/>
              </w:rPr>
            </w:pPr>
            <w:r w:rsidRPr="002A62D4">
              <w:rPr>
                <w:rFonts w:eastAsiaTheme="majorEastAsia" w:cstheme="majorBidi"/>
                <w:color w:val="3B4455" w:themeColor="accent1"/>
                <w:sz w:val="42"/>
                <w:szCs w:val="26"/>
                <w:lang w:val="fr-CA"/>
              </w:rPr>
              <w:t>Othmane AYOUB</w:t>
            </w:r>
          </w:p>
        </w:tc>
        <w:tc>
          <w:tcPr>
            <w:tcW w:w="5316" w:type="dxa"/>
            <w:vAlign w:val="center"/>
          </w:tcPr>
          <w:p w14:paraId="21763A69" w14:textId="048AAAB4" w:rsidR="00637B83" w:rsidRPr="00E53376" w:rsidRDefault="00637B83" w:rsidP="00216DB3">
            <w:pPr>
              <w:pStyle w:val="Heading2"/>
              <w:rPr>
                <w:lang w:val="fr-CA"/>
              </w:rPr>
            </w:pPr>
          </w:p>
          <w:p w14:paraId="4FAB98EC" w14:textId="52A8D2C1" w:rsidR="00A81248" w:rsidRDefault="002A62D4" w:rsidP="002A62D4">
            <w:pPr>
              <w:pStyle w:val="Heading2"/>
              <w:jc w:val="right"/>
            </w:pPr>
            <w:r>
              <w:t>B04-G7</w:t>
            </w:r>
          </w:p>
        </w:tc>
      </w:tr>
    </w:tbl>
    <w:p w14:paraId="4A5B59B6" w14:textId="77777777" w:rsidR="000C4ED1" w:rsidRDefault="000C4ED1" w:rsidP="005A2DF7"/>
    <w:p w14:paraId="2D8D6AC4" w14:textId="31897F4A" w:rsidR="000F0731" w:rsidRDefault="008E766A" w:rsidP="005A2DF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1DBE088" wp14:editId="0D94D444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837680" cy="8549640"/>
                <wp:effectExtent l="0" t="0" r="1270" b="381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680" cy="8549640"/>
                          <a:chOff x="-45720" y="-30480"/>
                          <a:chExt cx="6837681" cy="8549640"/>
                        </a:xfrm>
                      </wpg:grpSpPr>
                      <wps:wsp>
                        <wps:cNvPr id="20" name="Shape"/>
                        <wps:cNvSpPr/>
                        <wps:spPr>
                          <a:xfrm>
                            <a:off x="-45720" y="-3048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 rot="10800000">
                            <a:off x="3291840" y="497586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DDADE3" id="Group 6" o:spid="_x0000_s1026" alt="&quot;&quot;" style="position:absolute;margin-left:0;margin-top:.35pt;width:538.4pt;height:673.2pt;z-index:-251646976;mso-position-horizontal:left;mso-position-horizontal-relative:margin;mso-width-relative:margin;mso-height-relative:margin" coordorigin="-457,-304" coordsize="68376,85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">
                <v:shape id="Shape" o:spid="_x0000_s1027" style="position:absolute;left:-457;top:-304;width:35001;height:3543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  <v:shape id="Shape" o:spid="_x0000_s1028" style="position:absolute;left:32918;top:49758;width:35001;height:35433;rotation:18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  <w10:wrap anchorx="margin"/>
              </v:group>
            </w:pict>
          </mc:Fallback>
        </mc:AlternateContent>
      </w:r>
    </w:p>
    <w:tbl>
      <w:tblPr>
        <w:tblW w:w="11009" w:type="dxa"/>
        <w:tblLayout w:type="fixed"/>
        <w:tblLook w:val="04A0" w:firstRow="1" w:lastRow="0" w:firstColumn="1" w:lastColumn="0" w:noHBand="0" w:noVBand="1"/>
      </w:tblPr>
      <w:tblGrid>
        <w:gridCol w:w="426"/>
        <w:gridCol w:w="474"/>
        <w:gridCol w:w="93"/>
        <w:gridCol w:w="4394"/>
        <w:gridCol w:w="878"/>
        <w:gridCol w:w="3516"/>
        <w:gridCol w:w="209"/>
        <w:gridCol w:w="358"/>
        <w:gridCol w:w="67"/>
        <w:gridCol w:w="169"/>
        <w:gridCol w:w="189"/>
        <w:gridCol w:w="236"/>
      </w:tblGrid>
      <w:tr w:rsidR="001205A1" w14:paraId="28679C8C" w14:textId="77777777" w:rsidTr="00E400D0">
        <w:trPr>
          <w:gridAfter w:val="3"/>
          <w:wAfter w:w="594" w:type="dxa"/>
          <w:trHeight w:val="396"/>
        </w:trPr>
        <w:tc>
          <w:tcPr>
            <w:tcW w:w="900" w:type="dxa"/>
            <w:gridSpan w:val="2"/>
          </w:tcPr>
          <w:p w14:paraId="2545BE44" w14:textId="641916B8" w:rsidR="00A81248" w:rsidRDefault="00A81248" w:rsidP="00216DB3">
            <w:pPr>
              <w:pStyle w:val="Text"/>
            </w:pPr>
          </w:p>
        </w:tc>
        <w:tc>
          <w:tcPr>
            <w:tcW w:w="4487" w:type="dxa"/>
            <w:gridSpan w:val="2"/>
          </w:tcPr>
          <w:p w14:paraId="7FA1011A" w14:textId="77777777" w:rsidR="00A81248" w:rsidRDefault="00A81248" w:rsidP="00216DB3">
            <w:pPr>
              <w:pStyle w:val="Text"/>
            </w:pPr>
          </w:p>
        </w:tc>
        <w:tc>
          <w:tcPr>
            <w:tcW w:w="4603" w:type="dxa"/>
            <w:gridSpan w:val="3"/>
          </w:tcPr>
          <w:p w14:paraId="3FA0205A" w14:textId="77777777" w:rsidR="00A81248" w:rsidRDefault="00A81248" w:rsidP="00216DB3">
            <w:pPr>
              <w:pStyle w:val="Text"/>
            </w:pPr>
          </w:p>
          <w:p w14:paraId="6648F48A" w14:textId="77777777" w:rsidR="00612B5C" w:rsidRDefault="00612B5C" w:rsidP="00216DB3">
            <w:pPr>
              <w:pStyle w:val="Text"/>
            </w:pPr>
          </w:p>
          <w:p w14:paraId="5EB450CF" w14:textId="7D05E5AC" w:rsidR="00612B5C" w:rsidRDefault="00612B5C" w:rsidP="00216DB3">
            <w:pPr>
              <w:pStyle w:val="Text"/>
            </w:pPr>
          </w:p>
        </w:tc>
        <w:tc>
          <w:tcPr>
            <w:tcW w:w="425" w:type="dxa"/>
            <w:gridSpan w:val="2"/>
          </w:tcPr>
          <w:p w14:paraId="468CF389" w14:textId="77777777" w:rsidR="00A81248" w:rsidRDefault="00A81248" w:rsidP="00216DB3">
            <w:pPr>
              <w:pStyle w:val="Text"/>
            </w:pPr>
          </w:p>
        </w:tc>
      </w:tr>
      <w:tr w:rsidR="001205A1" w:rsidRPr="008E766A" w14:paraId="7D4EE914" w14:textId="77777777" w:rsidTr="00E400D0">
        <w:trPr>
          <w:gridAfter w:val="3"/>
          <w:wAfter w:w="594" w:type="dxa"/>
          <w:trHeight w:val="7200"/>
        </w:trPr>
        <w:tc>
          <w:tcPr>
            <w:tcW w:w="900" w:type="dxa"/>
            <w:gridSpan w:val="2"/>
          </w:tcPr>
          <w:p w14:paraId="29ED6F2B" w14:textId="77777777" w:rsidR="001205A1" w:rsidRDefault="001205A1" w:rsidP="005A2DF7"/>
        </w:tc>
        <w:tc>
          <w:tcPr>
            <w:tcW w:w="9090" w:type="dxa"/>
            <w:gridSpan w:val="5"/>
            <w:shd w:val="clear" w:color="auto" w:fill="FFFFFF" w:themeFill="background1"/>
          </w:tcPr>
          <w:p w14:paraId="14CE82F7" w14:textId="43CC27F9" w:rsidR="001205A1" w:rsidRPr="00ED7C09" w:rsidRDefault="008204A4" w:rsidP="005A2DF7">
            <w:pPr>
              <w:pStyle w:val="Heading3"/>
            </w:pPr>
            <w:r w:rsidRPr="00ED7C09">
              <w:t>INTRODUCTION:</w:t>
            </w:r>
          </w:p>
          <w:p w14:paraId="5182F600" w14:textId="77777777" w:rsidR="001205A1" w:rsidRPr="002B7066" w:rsidRDefault="001205A1" w:rsidP="005F4A20">
            <w:p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</w:p>
          <w:p w14:paraId="01CD8DFB" w14:textId="06E3164E" w:rsidR="001205A1" w:rsidRDefault="008204A4" w:rsidP="008204A4">
            <w:pPr>
              <w:pStyle w:val="Heading4"/>
            </w:pPr>
            <w:r>
              <w:t>This report presents a program that allows different user operations on a relational database storing information about hotel chains, their employees, their clients, and the specificities of each of the hotels they own.</w:t>
            </w:r>
          </w:p>
          <w:p w14:paraId="6A29C5AE" w14:textId="7D228E2B" w:rsidR="002B7066" w:rsidRDefault="002B7066" w:rsidP="002B7066">
            <w:p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  <w:r w:rsidRPr="002B7066">
              <w:rPr>
                <w:rFonts w:eastAsiaTheme="majorEastAsia" w:cstheme="majorBidi"/>
                <w:iCs/>
                <w:color w:val="3B4455" w:themeColor="accent1"/>
                <w:sz w:val="30"/>
              </w:rPr>
              <w:t>Depending on the nature of the users, the operations of the programs can be described as follow:</w:t>
            </w:r>
          </w:p>
          <w:p w14:paraId="139B0DAD" w14:textId="591460B0" w:rsidR="00E86638" w:rsidRPr="002B7066" w:rsidRDefault="00E86638" w:rsidP="002B7066">
            <w:p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</w:p>
          <w:p w14:paraId="493EF4F3" w14:textId="0A888D77" w:rsidR="002B7066" w:rsidRPr="00E86638" w:rsidRDefault="002B7066" w:rsidP="00E86638">
            <w:pPr>
              <w:pStyle w:val="ListParagraph"/>
              <w:numPr>
                <w:ilvl w:val="0"/>
                <w:numId w:val="3"/>
              </w:num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  <w:r w:rsidRPr="00ED7C09">
              <w:rPr>
                <w:rFonts w:eastAsiaTheme="majorEastAsia" w:cstheme="majorBidi"/>
                <w:b/>
                <w:bCs/>
                <w:iCs/>
                <w:color w:val="3B4455" w:themeColor="accent1"/>
                <w:sz w:val="30"/>
              </w:rPr>
              <w:t>Admin</w:t>
            </w:r>
            <w:r w:rsidR="00ED7C09">
              <w:rPr>
                <w:rFonts w:eastAsiaTheme="majorEastAsia" w:cstheme="majorBidi"/>
                <w:b/>
                <w:bCs/>
                <w:iCs/>
                <w:color w:val="3B4455" w:themeColor="accent1"/>
                <w:sz w:val="30"/>
              </w:rPr>
              <w:t>istrator</w:t>
            </w:r>
            <w:r w:rsidRPr="00ED7C09">
              <w:rPr>
                <w:rFonts w:eastAsiaTheme="majorEastAsia" w:cstheme="majorBidi"/>
                <w:b/>
                <w:bCs/>
                <w:iCs/>
                <w:color w:val="3B4455" w:themeColor="accent1"/>
                <w:sz w:val="30"/>
              </w:rPr>
              <w:t>:</w:t>
            </w:r>
            <w:r w:rsidRPr="00E86638">
              <w:rPr>
                <w:rFonts w:eastAsiaTheme="majorEastAsia" w:cstheme="majorBidi"/>
                <w:iCs/>
                <w:color w:val="3B4455" w:themeColor="accent1"/>
                <w:sz w:val="30"/>
              </w:rPr>
              <w:br/>
              <w:t xml:space="preserve">- insert, delete, update all information related to customers, employees, </w:t>
            </w:r>
            <w:r w:rsidR="00FF6EC9" w:rsidRPr="00E86638">
              <w:rPr>
                <w:rFonts w:eastAsiaTheme="majorEastAsia" w:cstheme="majorBidi"/>
                <w:iCs/>
                <w:color w:val="3B4455" w:themeColor="accent1"/>
                <w:sz w:val="30"/>
              </w:rPr>
              <w:t>hotels,</w:t>
            </w:r>
            <w:r w:rsidRPr="00E86638">
              <w:rPr>
                <w:rFonts w:eastAsiaTheme="majorEastAsia" w:cstheme="majorBidi"/>
                <w:iCs/>
                <w:color w:val="3B4455" w:themeColor="accent1"/>
                <w:sz w:val="30"/>
              </w:rPr>
              <w:t xml:space="preserve"> and rooms</w:t>
            </w:r>
          </w:p>
          <w:p w14:paraId="708328D2" w14:textId="10C261BD" w:rsidR="00ED7C09" w:rsidRPr="00ED7C09" w:rsidRDefault="00ED7C09" w:rsidP="00ED7C09">
            <w:p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</w:p>
          <w:p w14:paraId="13EF9EC4" w14:textId="7EA3AF56" w:rsidR="002B7066" w:rsidRPr="00E86638" w:rsidRDefault="002B7066" w:rsidP="00E86638">
            <w:pPr>
              <w:pStyle w:val="ListParagraph"/>
              <w:numPr>
                <w:ilvl w:val="0"/>
                <w:numId w:val="3"/>
              </w:num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  <w:r w:rsidRPr="00ED7C09">
              <w:rPr>
                <w:rFonts w:eastAsiaTheme="majorEastAsia" w:cstheme="majorBidi"/>
                <w:b/>
                <w:bCs/>
                <w:iCs/>
                <w:color w:val="3B4455" w:themeColor="accent1"/>
                <w:sz w:val="30"/>
              </w:rPr>
              <w:t>Client:</w:t>
            </w:r>
            <w:r w:rsidRPr="00E86638">
              <w:rPr>
                <w:rFonts w:eastAsiaTheme="majorEastAsia" w:cstheme="majorBidi"/>
                <w:iCs/>
                <w:color w:val="3B4455" w:themeColor="accent1"/>
                <w:sz w:val="30"/>
              </w:rPr>
              <w:br/>
              <w:t>- Search for rooms, book rooms for specific dates</w:t>
            </w:r>
          </w:p>
          <w:p w14:paraId="00EDE792" w14:textId="0662FDFF" w:rsidR="00ED7C09" w:rsidRPr="00ED7C09" w:rsidRDefault="00ED7C09" w:rsidP="00ED7C09">
            <w:p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</w:p>
          <w:p w14:paraId="57F0669C" w14:textId="12FE2F74" w:rsidR="00ED7C09" w:rsidRPr="00ED7C09" w:rsidRDefault="002B7066" w:rsidP="00E86638">
            <w:pPr>
              <w:pStyle w:val="ListParagraph"/>
              <w:numPr>
                <w:ilvl w:val="0"/>
                <w:numId w:val="3"/>
              </w:numPr>
              <w:rPr>
                <w:rFonts w:eastAsiaTheme="majorEastAsia" w:cstheme="majorBidi"/>
                <w:iCs/>
                <w:color w:val="3B4455" w:themeColor="accent1"/>
                <w:sz w:val="30"/>
              </w:rPr>
            </w:pPr>
            <w:r w:rsidRPr="00ED7C09">
              <w:rPr>
                <w:rFonts w:eastAsiaTheme="majorEastAsia" w:cstheme="majorBidi"/>
                <w:b/>
                <w:bCs/>
                <w:iCs/>
                <w:color w:val="3B4455" w:themeColor="accent1"/>
                <w:sz w:val="30"/>
              </w:rPr>
              <w:t>Employee:</w:t>
            </w:r>
            <w:r w:rsidRPr="002B7066">
              <w:rPr>
                <w:rFonts w:eastAsiaTheme="majorEastAsia" w:cstheme="majorBidi"/>
                <w:iCs/>
                <w:color w:val="3B4455" w:themeColor="accent1"/>
                <w:sz w:val="30"/>
              </w:rPr>
              <w:br/>
              <w:t>- Search for rooms and their status (Available | Booked)</w:t>
            </w:r>
            <w:r w:rsidR="00ED7C09">
              <w:rPr>
                <w:rFonts w:eastAsiaTheme="majorEastAsia" w:cstheme="majorBidi"/>
                <w:iCs/>
                <w:color w:val="3B4455" w:themeColor="accent1"/>
                <w:sz w:val="30"/>
              </w:rPr>
              <w:br/>
              <w:t>- Transform booked rooms into rented rooms</w:t>
            </w:r>
            <w:r w:rsidR="00ED7C09">
              <w:rPr>
                <w:rFonts w:eastAsiaTheme="majorEastAsia" w:cstheme="majorBidi"/>
                <w:iCs/>
                <w:color w:val="3B4455" w:themeColor="accent1"/>
                <w:sz w:val="30"/>
              </w:rPr>
              <w:br/>
              <w:t>- Rent rooms without prior booking</w:t>
            </w:r>
            <w:r w:rsidR="00ED7C09">
              <w:rPr>
                <w:rFonts w:eastAsiaTheme="majorEastAsia" w:cstheme="majorBidi"/>
                <w:iCs/>
                <w:color w:val="3B4455" w:themeColor="accent1"/>
                <w:sz w:val="30"/>
              </w:rPr>
              <w:br/>
              <w:t>- Insert customer payment</w:t>
            </w:r>
          </w:p>
        </w:tc>
        <w:tc>
          <w:tcPr>
            <w:tcW w:w="425" w:type="dxa"/>
            <w:gridSpan w:val="2"/>
          </w:tcPr>
          <w:p w14:paraId="00FD2AF4" w14:textId="77777777" w:rsidR="001205A1" w:rsidRDefault="001205A1" w:rsidP="005A2DF7"/>
          <w:p w14:paraId="51F95182" w14:textId="77777777" w:rsidR="00ED7C09" w:rsidRPr="00ED7C09" w:rsidRDefault="00ED7C09" w:rsidP="00ED7C09"/>
          <w:p w14:paraId="217F2AC7" w14:textId="77777777" w:rsidR="00ED7C09" w:rsidRPr="00ED7C09" w:rsidRDefault="00ED7C09" w:rsidP="00ED7C09"/>
          <w:p w14:paraId="52B26E82" w14:textId="77777777" w:rsidR="00ED7C09" w:rsidRPr="00ED7C09" w:rsidRDefault="00ED7C09" w:rsidP="00ED7C09"/>
          <w:p w14:paraId="7DD75B8D" w14:textId="77777777" w:rsidR="00ED7C09" w:rsidRPr="00ED7C09" w:rsidRDefault="00ED7C09" w:rsidP="00ED7C09"/>
          <w:p w14:paraId="38301D09" w14:textId="77777777" w:rsidR="00ED7C09" w:rsidRDefault="00ED7C09" w:rsidP="00ED7C09"/>
          <w:p w14:paraId="5062F6B3" w14:textId="77777777" w:rsidR="00ED7C09" w:rsidRDefault="00ED7C09" w:rsidP="00ED7C09"/>
          <w:p w14:paraId="3C9D6595" w14:textId="28D6B824" w:rsidR="00ED7C09" w:rsidRPr="00ED7C09" w:rsidRDefault="00ED7C09" w:rsidP="00ED7C09"/>
        </w:tc>
      </w:tr>
      <w:tr w:rsidR="00637B83" w14:paraId="31861BDF" w14:textId="77777777" w:rsidTr="00E400D0">
        <w:trPr>
          <w:gridAfter w:val="3"/>
          <w:wAfter w:w="594" w:type="dxa"/>
          <w:trHeight w:val="383"/>
        </w:trPr>
        <w:tc>
          <w:tcPr>
            <w:tcW w:w="900" w:type="dxa"/>
            <w:gridSpan w:val="2"/>
          </w:tcPr>
          <w:p w14:paraId="5750B04E" w14:textId="3DD408EC" w:rsidR="00637B83" w:rsidRDefault="00637B83" w:rsidP="005A2DF7"/>
        </w:tc>
        <w:tc>
          <w:tcPr>
            <w:tcW w:w="9090" w:type="dxa"/>
            <w:gridSpan w:val="5"/>
            <w:shd w:val="clear" w:color="auto" w:fill="auto"/>
          </w:tcPr>
          <w:p w14:paraId="44570B91" w14:textId="77777777" w:rsidR="00637B83" w:rsidRDefault="00637B83" w:rsidP="000F0731">
            <w:pPr>
              <w:pStyle w:val="Heading5"/>
              <w:rPr>
                <w:rFonts w:asciiTheme="minorHAnsi" w:hAnsiTheme="minorHAnsi"/>
                <w:b w:val="0"/>
                <w:iCs/>
                <w:sz w:val="30"/>
              </w:rPr>
            </w:pPr>
          </w:p>
          <w:p w14:paraId="4D888CE8" w14:textId="30084314" w:rsidR="00FF6EC9" w:rsidRPr="00FF6EC9" w:rsidRDefault="00FF6EC9" w:rsidP="00FF6EC9">
            <w:r w:rsidRPr="00485C3B">
              <w:rPr>
                <w:rFonts w:eastAsiaTheme="majorEastAsia" w:cstheme="majorBidi"/>
                <w:iCs/>
                <w:color w:val="3B4455" w:themeColor="accent1"/>
                <w:sz w:val="30"/>
              </w:rPr>
              <w:t xml:space="preserve">The Database Management </w:t>
            </w:r>
            <w:r w:rsidR="00485C3B">
              <w:rPr>
                <w:rFonts w:eastAsiaTheme="majorEastAsia" w:cstheme="majorBidi"/>
                <w:iCs/>
                <w:color w:val="3B4455" w:themeColor="accent1"/>
                <w:sz w:val="30"/>
              </w:rPr>
              <w:t>S</w:t>
            </w:r>
            <w:r w:rsidRPr="00485C3B">
              <w:rPr>
                <w:rFonts w:eastAsiaTheme="majorEastAsia" w:cstheme="majorBidi"/>
                <w:iCs/>
                <w:color w:val="3B4455" w:themeColor="accent1"/>
                <w:sz w:val="30"/>
              </w:rPr>
              <w:t>ystem uses PostGreSQL and the user interface uses Command Line</w:t>
            </w:r>
            <w:r w:rsidR="00485C3B">
              <w:rPr>
                <w:rFonts w:eastAsiaTheme="majorEastAsia" w:cstheme="majorBidi"/>
                <w:iCs/>
                <w:color w:val="3B4455" w:themeColor="accent1"/>
                <w:sz w:val="30"/>
              </w:rPr>
              <w:t xml:space="preserve"> handled by Java programs. The Java programs connect to the Database using JCDB.</w:t>
            </w:r>
          </w:p>
        </w:tc>
        <w:tc>
          <w:tcPr>
            <w:tcW w:w="425" w:type="dxa"/>
            <w:gridSpan w:val="2"/>
          </w:tcPr>
          <w:p w14:paraId="0A9281B1" w14:textId="77777777" w:rsidR="00637B83" w:rsidRDefault="00637B83" w:rsidP="005A2DF7"/>
        </w:tc>
      </w:tr>
      <w:tr w:rsidR="00DD537E" w14:paraId="624CF002" w14:textId="77777777" w:rsidTr="00E400D0">
        <w:tblPrEx>
          <w:tblLook w:val="0600" w:firstRow="0" w:lastRow="0" w:firstColumn="0" w:lastColumn="0" w:noHBand="1" w:noVBand="1"/>
        </w:tblPrEx>
        <w:trPr>
          <w:trHeight w:val="13194"/>
        </w:trPr>
        <w:tc>
          <w:tcPr>
            <w:tcW w:w="426" w:type="dxa"/>
            <w:shd w:val="clear" w:color="auto" w:fill="FFFFFF" w:themeFill="background1"/>
          </w:tcPr>
          <w:p w14:paraId="5AD008E8" w14:textId="77777777" w:rsidR="00DD537E" w:rsidRDefault="00DD537E" w:rsidP="00DD537E"/>
        </w:tc>
        <w:tc>
          <w:tcPr>
            <w:tcW w:w="9922" w:type="dxa"/>
            <w:gridSpan w:val="7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11342B4B" w14:textId="196DA54E" w:rsidR="008E766A" w:rsidRPr="008E766A" w:rsidRDefault="008E766A" w:rsidP="008E766A">
            <w:pPr>
              <w:pStyle w:val="Heading3"/>
            </w:pPr>
            <w:r>
              <w:t>INSTALLATION GUIDE:</w:t>
            </w:r>
          </w:p>
          <w:p w14:paraId="12A65569" w14:textId="77777777" w:rsidR="008E766A" w:rsidRPr="008E766A" w:rsidRDefault="008E766A" w:rsidP="008E766A"/>
          <w:p w14:paraId="558CCBB9" w14:textId="35394120" w:rsidR="008E766A" w:rsidRDefault="006E2FEC" w:rsidP="008E766A">
            <w:pPr>
              <w:pStyle w:val="Heading3"/>
              <w:rPr>
                <w:rFonts w:asciiTheme="minorHAnsi" w:eastAsiaTheme="minorHAnsi" w:hAnsiTheme="minorHAnsi" w:cstheme="minorBidi"/>
                <w:b w:val="0"/>
                <w:color w:val="3B4455" w:themeColor="accent1"/>
                <w:sz w:val="28"/>
              </w:rPr>
            </w:pPr>
            <w:r>
              <w:rPr>
                <w:rFonts w:asciiTheme="minorHAnsi" w:eastAsiaTheme="minorHAnsi" w:hAnsiTheme="minorHAnsi" w:cstheme="minorBidi"/>
                <w:b w:val="0"/>
                <w:color w:val="3B4455" w:themeColor="accent1"/>
                <w:sz w:val="28"/>
              </w:rPr>
              <w:t>Requirements to run this program:</w:t>
            </w:r>
          </w:p>
          <w:p w14:paraId="70844BAD" w14:textId="720B6795" w:rsidR="006E2FEC" w:rsidRDefault="006E2FEC" w:rsidP="006E2FEC">
            <w:pPr>
              <w:pStyle w:val="ListParagraph"/>
              <w:numPr>
                <w:ilvl w:val="0"/>
                <w:numId w:val="5"/>
              </w:numPr>
            </w:pPr>
            <w:r w:rsidRPr="006E2FEC">
              <w:t>Eclipse IDE for Java Develop</w:t>
            </w:r>
            <w:r>
              <w:t>er.</w:t>
            </w:r>
          </w:p>
          <w:p w14:paraId="6953C634" w14:textId="3D8CE123" w:rsidR="006E2FEC" w:rsidRDefault="006E2FEC" w:rsidP="006E2FEC">
            <w:pPr>
              <w:pStyle w:val="ListParagraph"/>
              <w:numPr>
                <w:ilvl w:val="0"/>
                <w:numId w:val="5"/>
              </w:numPr>
            </w:pPr>
            <w:r>
              <w:t>Install JCDB driver for PostGreSQL.</w:t>
            </w:r>
          </w:p>
          <w:p w14:paraId="60A5E224" w14:textId="4E6A014C" w:rsidR="006E2FEC" w:rsidRDefault="006E2FEC" w:rsidP="006E2FEC">
            <w:pPr>
              <w:pStyle w:val="ListParagraph"/>
              <w:numPr>
                <w:ilvl w:val="0"/>
                <w:numId w:val="5"/>
              </w:numPr>
            </w:pPr>
            <w:r>
              <w:t>Set The installed driver in the build path of Eclipse.</w:t>
            </w:r>
          </w:p>
          <w:p w14:paraId="53C0B0DA" w14:textId="3690F4C8" w:rsidR="006E2FEC" w:rsidRPr="006E2FEC" w:rsidRDefault="006E2FEC" w:rsidP="006E2FEC">
            <w:pPr>
              <w:pStyle w:val="ListParagraph"/>
              <w:numPr>
                <w:ilvl w:val="0"/>
                <w:numId w:val="5"/>
              </w:numPr>
            </w:pPr>
            <w:r>
              <w:t>Run.</w:t>
            </w:r>
          </w:p>
          <w:p w14:paraId="451F8E89" w14:textId="77777777" w:rsidR="008E766A" w:rsidRPr="006E2FEC" w:rsidRDefault="008E766A" w:rsidP="008E766A"/>
          <w:p w14:paraId="5CE0F341" w14:textId="6B2DC288" w:rsidR="00DD537E" w:rsidRPr="008E766A" w:rsidRDefault="00DD537E" w:rsidP="005A2DF7">
            <w:pPr>
              <w:pStyle w:val="Heading3"/>
            </w:pPr>
            <w:r w:rsidRPr="008E766A">
              <w:t>USER MANUAL</w:t>
            </w:r>
          </w:p>
          <w:p w14:paraId="3CE0E113" w14:textId="77777777" w:rsidR="00DD537E" w:rsidRPr="008E766A" w:rsidRDefault="00DD537E" w:rsidP="005F4A20"/>
          <w:p w14:paraId="0716D720" w14:textId="293AFFD3" w:rsidR="00802848" w:rsidRPr="008E766A" w:rsidRDefault="00DD537E" w:rsidP="005A2DF7">
            <w:pPr>
              <w:pStyle w:val="Text"/>
            </w:pPr>
            <w:r w:rsidRPr="008E766A">
              <w:t xml:space="preserve">For the program to Execute, </w:t>
            </w:r>
            <w:r w:rsidR="00802848" w:rsidRPr="008E766A">
              <w:t xml:space="preserve">we run it from </w:t>
            </w:r>
            <w:r w:rsidR="00E400D0">
              <w:t>the executable file</w:t>
            </w:r>
            <w:r w:rsidR="00802848" w:rsidRPr="008E766A">
              <w:t>. A console will prompt the instructions:</w:t>
            </w:r>
          </w:p>
          <w:p w14:paraId="42ACBA94" w14:textId="115BBAB8" w:rsidR="00DD537E" w:rsidRPr="008E766A" w:rsidRDefault="00802848" w:rsidP="00802848">
            <w:pPr>
              <w:pStyle w:val="Text"/>
              <w:numPr>
                <w:ilvl w:val="0"/>
                <w:numId w:val="4"/>
              </w:numPr>
            </w:pPr>
            <w:r w:rsidRPr="008E766A">
              <w:t>You either sign in or create an account as customer or employee.</w:t>
            </w:r>
          </w:p>
          <w:p w14:paraId="6DB45B11" w14:textId="78AABD06" w:rsidR="00802848" w:rsidRPr="008E766A" w:rsidRDefault="00802848" w:rsidP="00802848">
            <w:pPr>
              <w:pStyle w:val="Text"/>
              <w:numPr>
                <w:ilvl w:val="0"/>
                <w:numId w:val="4"/>
              </w:numPr>
            </w:pPr>
            <w:r w:rsidRPr="008E766A">
              <w:t>All the possible operations will be shown by typing “/help”.</w:t>
            </w:r>
          </w:p>
          <w:p w14:paraId="20E2DA2A" w14:textId="77777777" w:rsidR="00802848" w:rsidRPr="008E766A" w:rsidRDefault="00802848" w:rsidP="00802848">
            <w:pPr>
              <w:pStyle w:val="Text"/>
              <w:numPr>
                <w:ilvl w:val="0"/>
                <w:numId w:val="4"/>
              </w:numPr>
            </w:pPr>
            <w:r w:rsidRPr="008E766A">
              <w:t>Select the option you want.</w:t>
            </w:r>
          </w:p>
          <w:p w14:paraId="49229839" w14:textId="3A91B18C" w:rsidR="00802848" w:rsidRDefault="00802848" w:rsidP="00802848">
            <w:pPr>
              <w:pStyle w:val="Text"/>
              <w:numPr>
                <w:ilvl w:val="0"/>
                <w:numId w:val="4"/>
              </w:numPr>
            </w:pPr>
            <w:r w:rsidRPr="008E766A">
              <w:t>Follow the instructions and fill the required fields.</w:t>
            </w:r>
          </w:p>
          <w:p w14:paraId="0255096D" w14:textId="13574B9B" w:rsidR="006E2FEC" w:rsidRDefault="006E2FEC" w:rsidP="006E2FEC">
            <w:pPr>
              <w:pStyle w:val="Text"/>
            </w:pPr>
          </w:p>
          <w:p w14:paraId="67EE3796" w14:textId="38D76A75" w:rsidR="006E2FEC" w:rsidRDefault="006E2FEC" w:rsidP="006E2FEC"/>
          <w:p w14:paraId="1F5BB565" w14:textId="55BC879E" w:rsidR="00DD537E" w:rsidRDefault="0054198F" w:rsidP="0054198F">
            <w:pPr>
              <w:pStyle w:val="Heading3"/>
            </w:pPr>
            <w:r>
              <w:t xml:space="preserve">QUERIES </w:t>
            </w:r>
          </w:p>
          <w:p w14:paraId="3CAB9E27" w14:textId="1EDF0B46" w:rsidR="00B1548F" w:rsidRDefault="00B1548F" w:rsidP="00B1548F"/>
          <w:p w14:paraId="6DC02C62" w14:textId="6367139A" w:rsidR="00B1548F" w:rsidRPr="00B1548F" w:rsidRDefault="00B1548F" w:rsidP="00B1548F">
            <w:r>
              <w:t>The following queries are the answers of question 8:</w:t>
            </w:r>
          </w:p>
          <w:p w14:paraId="499C6F94" w14:textId="77777777" w:rsidR="00DD537E" w:rsidRDefault="00DD537E" w:rsidP="005D557C">
            <w:pPr>
              <w:pStyle w:val="Text"/>
            </w:pPr>
          </w:p>
          <w:p w14:paraId="35E6D994" w14:textId="77777777" w:rsidR="004E59DB" w:rsidRDefault="004E59DB" w:rsidP="004E59DB">
            <w:pPr>
              <w:pStyle w:val="Text"/>
              <w:numPr>
                <w:ilvl w:val="0"/>
                <w:numId w:val="7"/>
              </w:numPr>
            </w:pPr>
            <w:r>
              <w:br/>
            </w:r>
            <w:r w:rsidRPr="004E59DB">
              <w:rPr>
                <w:noProof/>
              </w:rPr>
              <w:drawing>
                <wp:inline distT="0" distB="0" distL="0" distR="0" wp14:anchorId="54871834" wp14:editId="1D0F643F">
                  <wp:extent cx="5547360" cy="895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8135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A9F58" w14:textId="77777777" w:rsidR="004E59DB" w:rsidRDefault="00B1548F" w:rsidP="004E59DB">
            <w:pPr>
              <w:pStyle w:val="Text"/>
              <w:numPr>
                <w:ilvl w:val="0"/>
                <w:numId w:val="7"/>
              </w:numPr>
            </w:pPr>
            <w:r>
              <w:br/>
            </w:r>
            <w:r w:rsidRPr="00B1548F">
              <w:rPr>
                <w:noProof/>
              </w:rPr>
              <w:drawing>
                <wp:inline distT="0" distB="0" distL="0" distR="0" wp14:anchorId="355A1C59" wp14:editId="5CFE464A">
                  <wp:extent cx="5639587" cy="161947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587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C0C1E" w14:textId="77777777" w:rsidR="00B1548F" w:rsidRDefault="00B1548F" w:rsidP="004E59DB">
            <w:pPr>
              <w:pStyle w:val="Text"/>
              <w:numPr>
                <w:ilvl w:val="0"/>
                <w:numId w:val="7"/>
              </w:numPr>
            </w:pPr>
            <w:r>
              <w:br/>
            </w:r>
            <w:r w:rsidRPr="00B1548F">
              <w:rPr>
                <w:noProof/>
              </w:rPr>
              <w:drawing>
                <wp:inline distT="0" distB="0" distL="0" distR="0" wp14:anchorId="4ABD8215" wp14:editId="0507FBFC">
                  <wp:extent cx="5600700" cy="6527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65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B8211" w14:textId="77777777" w:rsidR="00B1548F" w:rsidRDefault="00B1548F" w:rsidP="00B1548F">
            <w:pPr>
              <w:pStyle w:val="Text"/>
            </w:pPr>
          </w:p>
          <w:p w14:paraId="2EC61318" w14:textId="77777777" w:rsidR="00B1548F" w:rsidRDefault="00B1548F" w:rsidP="00B1548F">
            <w:pPr>
              <w:pStyle w:val="Text"/>
            </w:pPr>
          </w:p>
          <w:p w14:paraId="7F57E560" w14:textId="77777777" w:rsidR="00B1548F" w:rsidRDefault="00B1548F" w:rsidP="00B1548F">
            <w:pPr>
              <w:pStyle w:val="Text"/>
            </w:pPr>
          </w:p>
          <w:p w14:paraId="239A2C06" w14:textId="77777777" w:rsidR="00B3424A" w:rsidRDefault="00B3424A" w:rsidP="00B3424A">
            <w:pPr>
              <w:pStyle w:val="Text"/>
              <w:numPr>
                <w:ilvl w:val="0"/>
                <w:numId w:val="7"/>
              </w:numPr>
            </w:pPr>
            <w:r>
              <w:lastRenderedPageBreak/>
              <w:br/>
            </w:r>
            <w:r w:rsidR="007B1338" w:rsidRPr="007B1338">
              <w:rPr>
                <w:noProof/>
              </w:rPr>
              <w:drawing>
                <wp:inline distT="0" distB="0" distL="0" distR="0" wp14:anchorId="11AE335D" wp14:editId="62F53127">
                  <wp:extent cx="6163310" cy="922655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310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7890F" w14:textId="7EB051D7" w:rsidR="00B3424A" w:rsidRDefault="00B3424A" w:rsidP="00B3424A">
            <w:pPr>
              <w:pStyle w:val="Text"/>
              <w:ind w:left="720"/>
            </w:pPr>
          </w:p>
          <w:p w14:paraId="7170D3A9" w14:textId="5898B4CF" w:rsidR="00B3424A" w:rsidRDefault="00B3424A" w:rsidP="00B3424A">
            <w:pPr>
              <w:pStyle w:val="Text"/>
              <w:numPr>
                <w:ilvl w:val="0"/>
                <w:numId w:val="7"/>
              </w:numPr>
            </w:pPr>
            <w:r>
              <w:t xml:space="preserve"> </w:t>
            </w:r>
            <w:r w:rsidR="00E53376" w:rsidRPr="00E53376">
              <w:drawing>
                <wp:inline distT="0" distB="0" distL="0" distR="0" wp14:anchorId="755D5445" wp14:editId="1876CA90">
                  <wp:extent cx="6163310" cy="694690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310" cy="69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4E2C6" w14:textId="77777777" w:rsidR="00B3424A" w:rsidRDefault="00B3424A" w:rsidP="00B3424A">
            <w:pPr>
              <w:pStyle w:val="ListParagraph"/>
            </w:pPr>
          </w:p>
          <w:p w14:paraId="4F4DD835" w14:textId="77777777" w:rsidR="00B3424A" w:rsidRDefault="00B3424A" w:rsidP="00763EE5">
            <w:pPr>
              <w:pStyle w:val="Text"/>
              <w:numPr>
                <w:ilvl w:val="0"/>
                <w:numId w:val="7"/>
              </w:numPr>
            </w:pPr>
            <w:r>
              <w:br/>
            </w:r>
            <w:r w:rsidRPr="00B3424A">
              <w:rPr>
                <w:noProof/>
              </w:rPr>
              <w:drawing>
                <wp:inline distT="0" distB="0" distL="0" distR="0" wp14:anchorId="38398D03" wp14:editId="12E38EA0">
                  <wp:extent cx="3267531" cy="752580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37D31" w14:textId="143422D0" w:rsidR="00763EE5" w:rsidRDefault="00763EE5" w:rsidP="00763EE5">
            <w:pPr>
              <w:pStyle w:val="Text"/>
              <w:numPr>
                <w:ilvl w:val="0"/>
                <w:numId w:val="7"/>
              </w:numPr>
            </w:pPr>
            <w:r>
              <w:t xml:space="preserve"> </w:t>
            </w:r>
            <w:r w:rsidR="00E53376" w:rsidRPr="00E53376">
              <w:drawing>
                <wp:inline distT="0" distB="0" distL="0" distR="0" wp14:anchorId="2F283691" wp14:editId="34C22A93">
                  <wp:extent cx="6163310" cy="1786255"/>
                  <wp:effectExtent l="0" t="0" r="889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310" cy="178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0C6B5" w14:textId="40920D35" w:rsidR="00763EE5" w:rsidRPr="008E766A" w:rsidRDefault="00763EE5" w:rsidP="00763EE5">
            <w:pPr>
              <w:pStyle w:val="Text"/>
              <w:numPr>
                <w:ilvl w:val="0"/>
                <w:numId w:val="7"/>
              </w:numPr>
            </w:pPr>
            <w:r>
              <w:br/>
            </w:r>
            <w:r w:rsidRPr="00763EE5">
              <w:rPr>
                <w:noProof/>
              </w:rPr>
              <w:drawing>
                <wp:inline distT="0" distB="0" distL="0" distR="0" wp14:anchorId="3E11813F" wp14:editId="4098234E">
                  <wp:extent cx="5115639" cy="1019317"/>
                  <wp:effectExtent l="0" t="0" r="889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gridSpan w:val="2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4C328194" w14:textId="77777777" w:rsidR="00DD537E" w:rsidRDefault="00DD537E" w:rsidP="00DD537E">
            <w:pPr>
              <w:pStyle w:val="Text"/>
            </w:pPr>
          </w:p>
          <w:p w14:paraId="2C9226D6" w14:textId="1B6D53BF" w:rsidR="004E59DB" w:rsidRDefault="004E59DB" w:rsidP="00DD537E">
            <w:pPr>
              <w:pStyle w:val="Text"/>
            </w:pPr>
          </w:p>
        </w:tc>
        <w:tc>
          <w:tcPr>
            <w:tcW w:w="425" w:type="dxa"/>
            <w:gridSpan w:val="2"/>
            <w:shd w:val="clear" w:color="auto" w:fill="FFFFFF" w:themeFill="background1"/>
          </w:tcPr>
          <w:p w14:paraId="7DE8AD4A" w14:textId="77777777" w:rsidR="00DD537E" w:rsidRDefault="00DD537E" w:rsidP="005A2DF7"/>
        </w:tc>
      </w:tr>
      <w:tr w:rsidR="005A2DF7" w14:paraId="60E5E9F6" w14:textId="77777777" w:rsidTr="00E400D0">
        <w:tblPrEx>
          <w:tblLook w:val="0600" w:firstRow="0" w:lastRow="0" w:firstColumn="0" w:lastColumn="0" w:noHBand="1" w:noVBand="1"/>
        </w:tblPrEx>
        <w:trPr>
          <w:gridAfter w:val="1"/>
          <w:wAfter w:w="236" w:type="dxa"/>
          <w:trHeight w:val="13464"/>
        </w:trPr>
        <w:tc>
          <w:tcPr>
            <w:tcW w:w="993" w:type="dxa"/>
            <w:gridSpan w:val="3"/>
          </w:tcPr>
          <w:p w14:paraId="0FD489F2" w14:textId="77777777" w:rsidR="005A2DF7" w:rsidRDefault="005A2DF7" w:rsidP="005A2DF7">
            <w:pPr>
              <w:pStyle w:val="GraphicAnchor"/>
            </w:pPr>
          </w:p>
        </w:tc>
        <w:tc>
          <w:tcPr>
            <w:tcW w:w="5272" w:type="dxa"/>
            <w:gridSpan w:val="2"/>
          </w:tcPr>
          <w:p w14:paraId="67BCCCCC" w14:textId="77777777" w:rsidR="005A2DF7" w:rsidRPr="000F0731" w:rsidRDefault="00C37C34" w:rsidP="000F0731">
            <w:pPr>
              <w:pStyle w:val="Quote"/>
            </w:pPr>
            <w:sdt>
              <w:sdtPr>
                <w:id w:val="138996533"/>
                <w:placeholder>
                  <w:docPart w:val="FC0D5958541248A59B57D9A432DB481F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0F0731">
                  <w:rPr>
                    <w:rStyle w:val="QuoteChar"/>
                    <w:iCs/>
                  </w:rPr>
                  <w:t>Lorem Ipsum is simply dummy text of the printing and typesetting industry.</w:t>
                </w:r>
              </w:sdtContent>
            </w:sdt>
          </w:p>
          <w:p w14:paraId="51099DAD" w14:textId="77777777" w:rsidR="005A2DF7" w:rsidRPr="000F0731" w:rsidRDefault="005A2DF7" w:rsidP="00E61F1F"/>
          <w:p w14:paraId="78F2E171" w14:textId="77777777" w:rsidR="005A2DF7" w:rsidRPr="000F0731" w:rsidRDefault="00C37C34" w:rsidP="00E61F1F">
            <w:pPr>
              <w:pStyle w:val="Text"/>
            </w:pPr>
            <w:sdt>
              <w:sdtPr>
                <w:id w:val="2132664921"/>
                <w:placeholder>
                  <w:docPart w:val="409A67D056C2449E9BD8B8D41A12C427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E61F1F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3516" w:type="dxa"/>
          </w:tcPr>
          <w:p w14:paraId="18BFA5F6" w14:textId="77777777" w:rsidR="005A2DF7" w:rsidRPr="0031055C" w:rsidRDefault="005A2DF7" w:rsidP="005A2DF7">
            <w:pPr>
              <w:pStyle w:val="Heading5"/>
              <w:spacing w:line="192" w:lineRule="auto"/>
            </w:pPr>
            <w:r w:rsidRPr="005A2DF7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8C9C423" wp14:editId="3F76394C">
                      <wp:simplePos x="0" y="0"/>
                      <wp:positionH relativeFrom="column">
                        <wp:posOffset>-905510</wp:posOffset>
                      </wp:positionH>
                      <wp:positionV relativeFrom="paragraph">
                        <wp:posOffset>1007745</wp:posOffset>
                      </wp:positionV>
                      <wp:extent cx="4154169" cy="6844032"/>
                      <wp:effectExtent l="0" t="0" r="0" b="0"/>
                      <wp:wrapNone/>
                      <wp:docPr id="23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4169" cy="68440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7895" y="64"/>
                                    </a:moveTo>
                                    <a:lnTo>
                                      <a:pt x="17790" y="0"/>
                                    </a:lnTo>
                                    <a:lnTo>
                                      <a:pt x="17684" y="64"/>
                                    </a:lnTo>
                                    <a:lnTo>
                                      <a:pt x="0" y="10758"/>
                                    </a:lnTo>
                                    <a:lnTo>
                                      <a:pt x="139" y="10842"/>
                                    </a:lnTo>
                                    <a:lnTo>
                                      <a:pt x="17757" y="21580"/>
                                    </a:lnTo>
                                    <a:lnTo>
                                      <a:pt x="17790" y="21600"/>
                                    </a:lnTo>
                                    <a:lnTo>
                                      <a:pt x="17823" y="21580"/>
                                    </a:lnTo>
                                    <a:lnTo>
                                      <a:pt x="21600" y="19299"/>
                                    </a:lnTo>
                                    <a:lnTo>
                                      <a:pt x="21600" y="19195"/>
                                    </a:lnTo>
                                    <a:lnTo>
                                      <a:pt x="17790" y="21516"/>
                                    </a:lnTo>
                                    <a:lnTo>
                                      <a:pt x="277" y="10930"/>
                                    </a:lnTo>
                                    <a:lnTo>
                                      <a:pt x="17790" y="261"/>
                                    </a:lnTo>
                                    <a:lnTo>
                                      <a:pt x="21600" y="2565"/>
                                    </a:lnTo>
                                    <a:lnTo>
                                      <a:pt x="21600" y="2325"/>
                                    </a:lnTo>
                                    <a:lnTo>
                                      <a:pt x="17895" y="64"/>
                                    </a:lnTo>
                                    <a:close/>
                                    <a:moveTo>
                                      <a:pt x="16614" y="10754"/>
                                    </a:moveTo>
                                    <a:lnTo>
                                      <a:pt x="16753" y="10842"/>
                                    </a:lnTo>
                                    <a:lnTo>
                                      <a:pt x="17757" y="11495"/>
                                    </a:lnTo>
                                    <a:lnTo>
                                      <a:pt x="17790" y="11515"/>
                                    </a:lnTo>
                                    <a:lnTo>
                                      <a:pt x="17829" y="11495"/>
                                    </a:lnTo>
                                    <a:lnTo>
                                      <a:pt x="18906" y="10886"/>
                                    </a:lnTo>
                                    <a:lnTo>
                                      <a:pt x="18978" y="10846"/>
                                    </a:lnTo>
                                    <a:lnTo>
                                      <a:pt x="18906" y="10802"/>
                                    </a:lnTo>
                                    <a:lnTo>
                                      <a:pt x="17902" y="10149"/>
                                    </a:lnTo>
                                    <a:lnTo>
                                      <a:pt x="17803" y="10085"/>
                                    </a:lnTo>
                                    <a:lnTo>
                                      <a:pt x="17691" y="10149"/>
                                    </a:lnTo>
                                    <a:lnTo>
                                      <a:pt x="16614" y="10754"/>
                                    </a:lnTo>
                                    <a:close/>
                                    <a:moveTo>
                                      <a:pt x="17796" y="10341"/>
                                    </a:moveTo>
                                    <a:lnTo>
                                      <a:pt x="18688" y="10846"/>
                                    </a:lnTo>
                                    <a:lnTo>
                                      <a:pt x="17790" y="11431"/>
                                    </a:lnTo>
                                    <a:lnTo>
                                      <a:pt x="16898" y="10926"/>
                                    </a:lnTo>
                                    <a:lnTo>
                                      <a:pt x="17796" y="10341"/>
                                    </a:lnTo>
                                    <a:close/>
                                    <a:moveTo>
                                      <a:pt x="17790" y="7563"/>
                                    </a:moveTo>
                                    <a:lnTo>
                                      <a:pt x="17684" y="7628"/>
                                    </a:lnTo>
                                    <a:lnTo>
                                      <a:pt x="12461" y="10758"/>
                                    </a:lnTo>
                                    <a:lnTo>
                                      <a:pt x="12599" y="10846"/>
                                    </a:lnTo>
                                    <a:lnTo>
                                      <a:pt x="17757" y="14021"/>
                                    </a:lnTo>
                                    <a:lnTo>
                                      <a:pt x="17790" y="14041"/>
                                    </a:lnTo>
                                    <a:lnTo>
                                      <a:pt x="17823" y="14021"/>
                                    </a:lnTo>
                                    <a:lnTo>
                                      <a:pt x="21600" y="11760"/>
                                    </a:lnTo>
                                    <a:lnTo>
                                      <a:pt x="21600" y="11604"/>
                                    </a:lnTo>
                                    <a:lnTo>
                                      <a:pt x="17790" y="13948"/>
                                    </a:lnTo>
                                    <a:lnTo>
                                      <a:pt x="12738" y="10926"/>
                                    </a:lnTo>
                                    <a:lnTo>
                                      <a:pt x="17790" y="7820"/>
                                    </a:lnTo>
                                    <a:lnTo>
                                      <a:pt x="21600" y="10101"/>
                                    </a:lnTo>
                                    <a:lnTo>
                                      <a:pt x="21600" y="9908"/>
                                    </a:lnTo>
                                    <a:lnTo>
                                      <a:pt x="17895" y="7628"/>
                                    </a:lnTo>
                                    <a:lnTo>
                                      <a:pt x="17790" y="7563"/>
                                    </a:lnTo>
                                    <a:close/>
                                    <a:moveTo>
                                      <a:pt x="17790" y="8822"/>
                                    </a:moveTo>
                                    <a:lnTo>
                                      <a:pt x="17684" y="8886"/>
                                    </a:lnTo>
                                    <a:lnTo>
                                      <a:pt x="14534" y="10754"/>
                                    </a:lnTo>
                                    <a:lnTo>
                                      <a:pt x="14673" y="10842"/>
                                    </a:lnTo>
                                    <a:lnTo>
                                      <a:pt x="17750" y="12754"/>
                                    </a:lnTo>
                                    <a:lnTo>
                                      <a:pt x="17783" y="12774"/>
                                    </a:lnTo>
                                    <a:lnTo>
                                      <a:pt x="17816" y="12754"/>
                                    </a:lnTo>
                                    <a:lnTo>
                                      <a:pt x="20966" y="10886"/>
                                    </a:lnTo>
                                    <a:lnTo>
                                      <a:pt x="21039" y="10846"/>
                                    </a:lnTo>
                                    <a:lnTo>
                                      <a:pt x="20966" y="10802"/>
                                    </a:lnTo>
                                    <a:lnTo>
                                      <a:pt x="17889" y="8890"/>
                                    </a:lnTo>
                                    <a:lnTo>
                                      <a:pt x="17790" y="8822"/>
                                    </a:lnTo>
                                    <a:close/>
                                    <a:moveTo>
                                      <a:pt x="17783" y="12690"/>
                                    </a:moveTo>
                                    <a:lnTo>
                                      <a:pt x="14812" y="10926"/>
                                    </a:lnTo>
                                    <a:lnTo>
                                      <a:pt x="17783" y="9078"/>
                                    </a:lnTo>
                                    <a:lnTo>
                                      <a:pt x="20755" y="10842"/>
                                    </a:lnTo>
                                    <a:lnTo>
                                      <a:pt x="17783" y="12690"/>
                                    </a:lnTo>
                                    <a:close/>
                                    <a:moveTo>
                                      <a:pt x="17790" y="5042"/>
                                    </a:moveTo>
                                    <a:lnTo>
                                      <a:pt x="17684" y="5106"/>
                                    </a:lnTo>
                                    <a:lnTo>
                                      <a:pt x="8307" y="10758"/>
                                    </a:lnTo>
                                    <a:lnTo>
                                      <a:pt x="8446" y="10842"/>
                                    </a:lnTo>
                                    <a:lnTo>
                                      <a:pt x="17757" y="16538"/>
                                    </a:lnTo>
                                    <a:lnTo>
                                      <a:pt x="17790" y="16558"/>
                                    </a:lnTo>
                                    <a:lnTo>
                                      <a:pt x="17823" y="16538"/>
                                    </a:lnTo>
                                    <a:lnTo>
                                      <a:pt x="21600" y="14265"/>
                                    </a:lnTo>
                                    <a:lnTo>
                                      <a:pt x="21600" y="14145"/>
                                    </a:lnTo>
                                    <a:lnTo>
                                      <a:pt x="17790" y="16478"/>
                                    </a:lnTo>
                                    <a:lnTo>
                                      <a:pt x="8585" y="10934"/>
                                    </a:lnTo>
                                    <a:lnTo>
                                      <a:pt x="17790" y="5307"/>
                                    </a:lnTo>
                                    <a:lnTo>
                                      <a:pt x="21600" y="7603"/>
                                    </a:lnTo>
                                    <a:lnTo>
                                      <a:pt x="21600" y="7383"/>
                                    </a:lnTo>
                                    <a:lnTo>
                                      <a:pt x="17895" y="5118"/>
                                    </a:lnTo>
                                    <a:lnTo>
                                      <a:pt x="17790" y="5042"/>
                                    </a:lnTo>
                                    <a:close/>
                                    <a:moveTo>
                                      <a:pt x="17790" y="6301"/>
                                    </a:moveTo>
                                    <a:lnTo>
                                      <a:pt x="17684" y="6365"/>
                                    </a:lnTo>
                                    <a:lnTo>
                                      <a:pt x="10381" y="10754"/>
                                    </a:lnTo>
                                    <a:lnTo>
                                      <a:pt x="10519" y="10838"/>
                                    </a:lnTo>
                                    <a:lnTo>
                                      <a:pt x="17750" y="15271"/>
                                    </a:lnTo>
                                    <a:lnTo>
                                      <a:pt x="17783" y="15291"/>
                                    </a:lnTo>
                                    <a:lnTo>
                                      <a:pt x="17816" y="15271"/>
                                    </a:lnTo>
                                    <a:lnTo>
                                      <a:pt x="21593" y="13002"/>
                                    </a:lnTo>
                                    <a:lnTo>
                                      <a:pt x="21593" y="12870"/>
                                    </a:lnTo>
                                    <a:lnTo>
                                      <a:pt x="17783" y="15207"/>
                                    </a:lnTo>
                                    <a:lnTo>
                                      <a:pt x="10658" y="10922"/>
                                    </a:lnTo>
                                    <a:lnTo>
                                      <a:pt x="17783" y="6553"/>
                                    </a:lnTo>
                                    <a:lnTo>
                                      <a:pt x="21593" y="8842"/>
                                    </a:lnTo>
                                    <a:lnTo>
                                      <a:pt x="21593" y="8638"/>
                                    </a:lnTo>
                                    <a:lnTo>
                                      <a:pt x="17889" y="6365"/>
                                    </a:lnTo>
                                    <a:lnTo>
                                      <a:pt x="17790" y="6301"/>
                                    </a:lnTo>
                                    <a:close/>
                                    <a:moveTo>
                                      <a:pt x="17790" y="2521"/>
                                    </a:moveTo>
                                    <a:lnTo>
                                      <a:pt x="17684" y="2585"/>
                                    </a:lnTo>
                                    <a:lnTo>
                                      <a:pt x="4154" y="10758"/>
                                    </a:lnTo>
                                    <a:lnTo>
                                      <a:pt x="4292" y="10842"/>
                                    </a:lnTo>
                                    <a:lnTo>
                                      <a:pt x="17757" y="19059"/>
                                    </a:lnTo>
                                    <a:lnTo>
                                      <a:pt x="17790" y="19079"/>
                                    </a:lnTo>
                                    <a:lnTo>
                                      <a:pt x="17823" y="19059"/>
                                    </a:lnTo>
                                    <a:lnTo>
                                      <a:pt x="21600" y="16778"/>
                                    </a:lnTo>
                                    <a:lnTo>
                                      <a:pt x="21600" y="16670"/>
                                    </a:lnTo>
                                    <a:lnTo>
                                      <a:pt x="17790" y="18995"/>
                                    </a:lnTo>
                                    <a:lnTo>
                                      <a:pt x="4431" y="10930"/>
                                    </a:lnTo>
                                    <a:lnTo>
                                      <a:pt x="17790" y="2782"/>
                                    </a:lnTo>
                                    <a:lnTo>
                                      <a:pt x="21600" y="5082"/>
                                    </a:lnTo>
                                    <a:lnTo>
                                      <a:pt x="21600" y="4850"/>
                                    </a:lnTo>
                                    <a:lnTo>
                                      <a:pt x="17895" y="2589"/>
                                    </a:lnTo>
                                    <a:lnTo>
                                      <a:pt x="17790" y="2521"/>
                                    </a:lnTo>
                                    <a:close/>
                                    <a:moveTo>
                                      <a:pt x="17790" y="3780"/>
                                    </a:moveTo>
                                    <a:lnTo>
                                      <a:pt x="17684" y="3844"/>
                                    </a:lnTo>
                                    <a:lnTo>
                                      <a:pt x="6227" y="10754"/>
                                    </a:lnTo>
                                    <a:lnTo>
                                      <a:pt x="6366" y="10838"/>
                                    </a:lnTo>
                                    <a:lnTo>
                                      <a:pt x="17750" y="17792"/>
                                    </a:lnTo>
                                    <a:lnTo>
                                      <a:pt x="17783" y="17812"/>
                                    </a:lnTo>
                                    <a:lnTo>
                                      <a:pt x="17816" y="17792"/>
                                    </a:lnTo>
                                    <a:lnTo>
                                      <a:pt x="21593" y="15516"/>
                                    </a:lnTo>
                                    <a:lnTo>
                                      <a:pt x="21593" y="15399"/>
                                    </a:lnTo>
                                    <a:lnTo>
                                      <a:pt x="17783" y="17728"/>
                                    </a:lnTo>
                                    <a:lnTo>
                                      <a:pt x="6504" y="10922"/>
                                    </a:lnTo>
                                    <a:lnTo>
                                      <a:pt x="17783" y="4032"/>
                                    </a:lnTo>
                                    <a:lnTo>
                                      <a:pt x="21593" y="6329"/>
                                    </a:lnTo>
                                    <a:lnTo>
                                      <a:pt x="21593" y="6100"/>
                                    </a:lnTo>
                                    <a:lnTo>
                                      <a:pt x="17889" y="3836"/>
                                    </a:lnTo>
                                    <a:lnTo>
                                      <a:pt x="17790" y="3780"/>
                                    </a:lnTo>
                                    <a:close/>
                                    <a:moveTo>
                                      <a:pt x="17790" y="1259"/>
                                    </a:moveTo>
                                    <a:lnTo>
                                      <a:pt x="17684" y="1323"/>
                                    </a:lnTo>
                                    <a:lnTo>
                                      <a:pt x="2073" y="10754"/>
                                    </a:lnTo>
                                    <a:lnTo>
                                      <a:pt x="2212" y="10838"/>
                                    </a:lnTo>
                                    <a:lnTo>
                                      <a:pt x="17750" y="20313"/>
                                    </a:lnTo>
                                    <a:lnTo>
                                      <a:pt x="17783" y="20333"/>
                                    </a:lnTo>
                                    <a:lnTo>
                                      <a:pt x="17816" y="20313"/>
                                    </a:lnTo>
                                    <a:lnTo>
                                      <a:pt x="21593" y="18033"/>
                                    </a:lnTo>
                                    <a:lnTo>
                                      <a:pt x="21593" y="17925"/>
                                    </a:lnTo>
                                    <a:lnTo>
                                      <a:pt x="17783" y="20249"/>
                                    </a:lnTo>
                                    <a:lnTo>
                                      <a:pt x="2351" y="10922"/>
                                    </a:lnTo>
                                    <a:lnTo>
                                      <a:pt x="17783" y="1511"/>
                                    </a:lnTo>
                                    <a:lnTo>
                                      <a:pt x="21593" y="3812"/>
                                    </a:lnTo>
                                    <a:lnTo>
                                      <a:pt x="21593" y="3575"/>
                                    </a:lnTo>
                                    <a:lnTo>
                                      <a:pt x="17889" y="1315"/>
                                    </a:lnTo>
                                    <a:lnTo>
                                      <a:pt x="17790" y="1259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6B12FD" id="Shape" o:spid="_x0000_s1026" alt="&quot;&quot;" style="position:absolute;margin-left:-71.3pt;margin-top:79.35pt;width:327.1pt;height:538.9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" path="m17895,64l17790,r-106,64l,10758r139,84l17757,21580r33,20l17823,21580r3777,-2281l21600,19195r-3810,2321l277,10930,17790,261r3810,2304l21600,2325,17895,64xm16614,10754r139,88l17757,11495r33,20l17829,11495r1077,-609l18978,10846r-72,-44l17902,10149r-99,-64l17691,10149r-1077,605xm17796,10341r892,505l17790,11431r-892,-505l17796,10341xm17790,7563r-106,65l12461,10758r138,88l17757,14021r33,20l17823,14021r3777,-2261l21600,11604r-3810,2344l12738,10926,17790,7820r3810,2281l21600,9908,17895,7628r-105,-65xm17790,8822r-106,64l14534,10754r139,88l17750,12754r33,20l17816,12754r3150,-1868l21039,10846r-73,-44l17889,8890r-99,-68xm17783,12690l14812,10926,17783,9078r2972,1764l17783,12690xm17790,5042r-106,64l8307,10758r139,84l17757,16538r33,20l17823,16538r3777,-2273l21600,14145r-3810,2333l8585,10934,17790,5307r3810,2296l21600,7383,17895,5118r-105,-76xm17790,6301r-106,64l10381,10754r138,84l17750,15271r33,20l17816,15271r3777,-2269l21593,12870r-3810,2337l10658,10922,17783,6553r3810,2289l21593,8638,17889,6365r-99,-64xm17790,2521r-106,64l4154,10758r138,84l17757,19059r33,20l17823,19059r3777,-2281l21600,16670r-3810,2325l4431,10930,17790,2782r3810,2300l21600,4850,17895,2589r-105,-68xm17790,3780r-106,64l6227,10754r139,84l17750,17792r33,20l17816,17792r3777,-2276l21593,15399r-3810,2329l6504,10922,17783,4032r3810,2297l21593,6100,17889,3836r-99,-56xm17790,1259r-106,64l2073,10754r139,84l17750,20313r33,20l17816,20313r3777,-2280l21593,17925r-3810,2324l2351,10922,17783,1511r3810,2301l21593,3575,17889,1315r-99,-56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2077085,3422016;2077085,3422016;2077085,3422016;2077085,3422016" o:connectangles="0,90,180,270"/>
                    </v:shape>
                  </w:pict>
                </mc:Fallback>
              </mc:AlternateContent>
            </w:r>
          </w:p>
        </w:tc>
        <w:tc>
          <w:tcPr>
            <w:tcW w:w="992" w:type="dxa"/>
            <w:gridSpan w:val="5"/>
          </w:tcPr>
          <w:p w14:paraId="0B4E963A" w14:textId="77777777" w:rsidR="005A2DF7" w:rsidRDefault="005A2DF7" w:rsidP="005A2DF7"/>
        </w:tc>
      </w:tr>
    </w:tbl>
    <w:p w14:paraId="6F4D79BA" w14:textId="77777777" w:rsidR="00A81248" w:rsidRDefault="00A81248" w:rsidP="005A2DF7"/>
    <w:sectPr w:rsidR="00A81248" w:rsidSect="005F4A20">
      <w:footerReference w:type="even" r:id="rId18"/>
      <w:footerReference w:type="default" r:id="rId19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534E9" w14:textId="77777777" w:rsidR="00C37C34" w:rsidRDefault="00C37C34" w:rsidP="001205A1">
      <w:r>
        <w:separator/>
      </w:r>
    </w:p>
  </w:endnote>
  <w:endnote w:type="continuationSeparator" w:id="0">
    <w:p w14:paraId="2C4CADF2" w14:textId="77777777" w:rsidR="00C37C34" w:rsidRDefault="00C37C34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F02BA6" w14:textId="77777777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C737F3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BA4B69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3838232"/>
      <w:docPartObj>
        <w:docPartGallery w:val="Page Numbers (Bottom of Page)"/>
        <w:docPartUnique/>
      </w:docPartObj>
    </w:sdtPr>
    <w:sdtEndPr/>
    <w:sdtContent>
      <w:p w14:paraId="28271780" w14:textId="77777777" w:rsidR="000F0731" w:rsidRPr="000F0731" w:rsidRDefault="000F0731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5E320" w14:textId="77777777" w:rsidR="00C37C34" w:rsidRDefault="00C37C34" w:rsidP="001205A1">
      <w:r>
        <w:separator/>
      </w:r>
    </w:p>
  </w:footnote>
  <w:footnote w:type="continuationSeparator" w:id="0">
    <w:p w14:paraId="3D9DAF9D" w14:textId="77777777" w:rsidR="00C37C34" w:rsidRDefault="00C37C34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16886"/>
    <w:multiLevelType w:val="hybridMultilevel"/>
    <w:tmpl w:val="74F2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5AC9"/>
    <w:multiLevelType w:val="hybridMultilevel"/>
    <w:tmpl w:val="411E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1450C"/>
    <w:multiLevelType w:val="hybridMultilevel"/>
    <w:tmpl w:val="24CAB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66E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16F1436"/>
    <w:multiLevelType w:val="hybridMultilevel"/>
    <w:tmpl w:val="6A04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B3957"/>
    <w:multiLevelType w:val="hybridMultilevel"/>
    <w:tmpl w:val="E76CD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727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A4"/>
    <w:rsid w:val="00036DC3"/>
    <w:rsid w:val="000C4ED1"/>
    <w:rsid w:val="000F0731"/>
    <w:rsid w:val="001205A1"/>
    <w:rsid w:val="001D78B9"/>
    <w:rsid w:val="00216DB3"/>
    <w:rsid w:val="002A62D4"/>
    <w:rsid w:val="002B6593"/>
    <w:rsid w:val="002B7066"/>
    <w:rsid w:val="0031055C"/>
    <w:rsid w:val="00334B3D"/>
    <w:rsid w:val="003840BC"/>
    <w:rsid w:val="003B19C2"/>
    <w:rsid w:val="00417AC0"/>
    <w:rsid w:val="00485C3B"/>
    <w:rsid w:val="00487822"/>
    <w:rsid w:val="004E59DB"/>
    <w:rsid w:val="0054198F"/>
    <w:rsid w:val="00547B4A"/>
    <w:rsid w:val="005A2DF7"/>
    <w:rsid w:val="005C7835"/>
    <w:rsid w:val="005D557C"/>
    <w:rsid w:val="005F4A20"/>
    <w:rsid w:val="00612B5C"/>
    <w:rsid w:val="00637B83"/>
    <w:rsid w:val="006C60E6"/>
    <w:rsid w:val="006D2C4C"/>
    <w:rsid w:val="006E2FEC"/>
    <w:rsid w:val="00763EE5"/>
    <w:rsid w:val="007B1338"/>
    <w:rsid w:val="00802848"/>
    <w:rsid w:val="008204A4"/>
    <w:rsid w:val="00875863"/>
    <w:rsid w:val="008E766A"/>
    <w:rsid w:val="00971E71"/>
    <w:rsid w:val="00A15CF7"/>
    <w:rsid w:val="00A65B25"/>
    <w:rsid w:val="00A81248"/>
    <w:rsid w:val="00AE35BD"/>
    <w:rsid w:val="00B1548F"/>
    <w:rsid w:val="00B3424A"/>
    <w:rsid w:val="00B94FE8"/>
    <w:rsid w:val="00C37C34"/>
    <w:rsid w:val="00DD537E"/>
    <w:rsid w:val="00E400D0"/>
    <w:rsid w:val="00E53376"/>
    <w:rsid w:val="00E61F1F"/>
    <w:rsid w:val="00E638E6"/>
    <w:rsid w:val="00E752EB"/>
    <w:rsid w:val="00E86638"/>
    <w:rsid w:val="00ED7C09"/>
    <w:rsid w:val="00F32B0D"/>
    <w:rsid w:val="00FB128C"/>
    <w:rsid w:val="00FF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F8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ListParagraph">
    <w:name w:val="List Paragraph"/>
    <w:basedOn w:val="Normal"/>
    <w:uiPriority w:val="34"/>
    <w:qFormat/>
    <w:rsid w:val="002B7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hamne\AppData\Roaming\Microsoft\Templates\Geometric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0D5958541248A59B57D9A432DB4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F5FA3-2C44-4AF6-B215-CB8EA1F381AF}"/>
      </w:docPartPr>
      <w:docPartBody>
        <w:p w:rsidR="00F02BE2" w:rsidRDefault="008E426E">
          <w:pPr>
            <w:pStyle w:val="FC0D5958541248A59B57D9A432DB481F"/>
          </w:pPr>
          <w:r w:rsidRPr="000F0731">
            <w:rPr>
              <w:rStyle w:val="QuoteChar"/>
              <w:iCs w:val="0"/>
            </w:rPr>
            <w:t>Lorem Ipsum is simply dummy text of the printing and typesetting industry.</w:t>
          </w:r>
        </w:p>
      </w:docPartBody>
    </w:docPart>
    <w:docPart>
      <w:docPartPr>
        <w:name w:val="409A67D056C2449E9BD8B8D41A12C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4C5D5-234F-41F1-8FFB-4FA1BBD85B55}"/>
      </w:docPartPr>
      <w:docPartBody>
        <w:p w:rsidR="00F02BE2" w:rsidRDefault="008E426E">
          <w:pPr>
            <w:pStyle w:val="409A67D056C2449E9BD8B8D41A12C427"/>
          </w:pPr>
          <w:r w:rsidRPr="00E61F1F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31"/>
    <w:rsid w:val="00750997"/>
    <w:rsid w:val="008E426E"/>
    <w:rsid w:val="00906331"/>
    <w:rsid w:val="00F0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4472C4" w:themeColor="accent1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BD5BE8245346B78D1027D38A54F25C">
    <w:name w:val="CCBD5BE8245346B78D1027D38A54F25C"/>
  </w:style>
  <w:style w:type="paragraph" w:customStyle="1" w:styleId="C79DFC5878CC40258453347212153DC1">
    <w:name w:val="C79DFC5878CC40258453347212153DC1"/>
  </w:style>
  <w:style w:type="paragraph" w:customStyle="1" w:styleId="FEF76157627C48299E725896515C287F">
    <w:name w:val="FEF76157627C48299E725896515C287F"/>
  </w:style>
  <w:style w:type="paragraph" w:customStyle="1" w:styleId="1F92C5A4037B49C6890AC45A1A0703EF">
    <w:name w:val="1F92C5A4037B49C6890AC45A1A0703EF"/>
  </w:style>
  <w:style w:type="paragraph" w:customStyle="1" w:styleId="70D25D3BDD3F4C62848A59D6B8C7C5AD">
    <w:name w:val="70D25D3BDD3F4C62848A59D6B8C7C5AD"/>
  </w:style>
  <w:style w:type="paragraph" w:customStyle="1" w:styleId="622DFCD168FB42AD94C95BABEB6B4EED">
    <w:name w:val="622DFCD168FB42AD94C95BABEB6B4EED"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Cs/>
      <w:color w:val="4472C4" w:themeColor="accent1"/>
      <w:sz w:val="30"/>
      <w:szCs w:val="24"/>
    </w:rPr>
  </w:style>
  <w:style w:type="paragraph" w:customStyle="1" w:styleId="D5052247A77A4D198BCBB00AA8F0CAD1">
    <w:name w:val="D5052247A77A4D198BCBB00AA8F0CAD1"/>
  </w:style>
  <w:style w:type="paragraph" w:customStyle="1" w:styleId="96457792AA7741AD883DCAC720610BB7">
    <w:name w:val="96457792AA7741AD883DCAC720610BB7"/>
  </w:style>
  <w:style w:type="paragraph" w:customStyle="1" w:styleId="Text">
    <w:name w:val="Text"/>
    <w:basedOn w:val="Normal"/>
    <w:uiPriority w:val="5"/>
    <w:qFormat/>
    <w:rsid w:val="00906331"/>
    <w:pPr>
      <w:spacing w:after="0" w:line="216" w:lineRule="auto"/>
    </w:pPr>
    <w:rPr>
      <w:rFonts w:eastAsiaTheme="minorHAnsi"/>
      <w:color w:val="4472C4" w:themeColor="accent1"/>
      <w:sz w:val="28"/>
      <w:szCs w:val="24"/>
    </w:rPr>
  </w:style>
  <w:style w:type="paragraph" w:customStyle="1" w:styleId="2F162DC6B186400885996C3F3B2A84B3">
    <w:name w:val="2F162DC6B186400885996C3F3B2A84B3"/>
  </w:style>
  <w:style w:type="paragraph" w:customStyle="1" w:styleId="D1186612F21E4F3D93BAADD90490E641">
    <w:name w:val="D1186612F21E4F3D93BAADD90490E641"/>
  </w:style>
  <w:style w:type="paragraph" w:customStyle="1" w:styleId="2F9929E759114FD6A1AC87831B930157">
    <w:name w:val="2F9929E759114FD6A1AC87831B930157"/>
  </w:style>
  <w:style w:type="paragraph" w:customStyle="1" w:styleId="E01649BCE8424107B4D885B0937D1B0A">
    <w:name w:val="E01649BCE8424107B4D885B0937D1B0A"/>
  </w:style>
  <w:style w:type="paragraph" w:customStyle="1" w:styleId="CBC00ABAC2F444A5A2E4AA162D4F917A">
    <w:name w:val="CBC00ABAC2F444A5A2E4AA162D4F917A"/>
  </w:style>
  <w:style w:type="paragraph" w:customStyle="1" w:styleId="12D9282BD8E84E7AB9AED7C84E1F5383">
    <w:name w:val="12D9282BD8E84E7AB9AED7C84E1F5383"/>
  </w:style>
  <w:style w:type="paragraph" w:customStyle="1" w:styleId="FEE9C7A0CDB3460EAF36EE94B3CA6C49">
    <w:name w:val="FEE9C7A0CDB3460EAF36EE94B3CA6C49"/>
  </w:style>
  <w:style w:type="paragraph" w:styleId="Quote">
    <w:name w:val="Quote"/>
    <w:basedOn w:val="Normal"/>
    <w:next w:val="Normal"/>
    <w:link w:val="QuoteChar"/>
    <w:uiPriority w:val="29"/>
    <w:qFormat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0F263C" w:themeColor="accent5" w:themeShade="40"/>
      <w:sz w:val="76"/>
      <w:szCs w:val="24"/>
    </w:rPr>
  </w:style>
  <w:style w:type="paragraph" w:customStyle="1" w:styleId="FC0D5958541248A59B57D9A432DB481F">
    <w:name w:val="FC0D5958541248A59B57D9A432DB481F"/>
  </w:style>
  <w:style w:type="paragraph" w:customStyle="1" w:styleId="409A67D056C2449E9BD8B8D41A12C427">
    <w:name w:val="409A67D056C2449E9BD8B8D41A12C427"/>
  </w:style>
  <w:style w:type="paragraph" w:customStyle="1" w:styleId="A5219159556F44958E88EC6B31508B15">
    <w:name w:val="A5219159556F44958E88EC6B31508B15"/>
    <w:rsid w:val="00906331"/>
  </w:style>
  <w:style w:type="paragraph" w:customStyle="1" w:styleId="F187309C4AC34242901E75B5924550DA">
    <w:name w:val="F187309C4AC34242901E75B5924550DA"/>
    <w:rsid w:val="00906331"/>
  </w:style>
  <w:style w:type="paragraph" w:customStyle="1" w:styleId="EA4AEEFDC6DE45B285C4D18F62EF201D">
    <w:name w:val="EA4AEEFDC6DE45B285C4D18F62EF201D"/>
    <w:rsid w:val="00906331"/>
  </w:style>
  <w:style w:type="paragraph" w:customStyle="1" w:styleId="66B7BE7463FF419CBFAD62AC211B08C5">
    <w:name w:val="66B7BE7463FF419CBFAD62AC211B08C5"/>
    <w:rsid w:val="00906331"/>
  </w:style>
  <w:style w:type="paragraph" w:customStyle="1" w:styleId="62807D29252649E79BF92F1943875CD8">
    <w:name w:val="62807D29252649E79BF92F1943875CD8"/>
    <w:rsid w:val="00906331"/>
  </w:style>
  <w:style w:type="paragraph" w:customStyle="1" w:styleId="FF702FF9BCE942F9B4406ED3A99B28CA">
    <w:name w:val="FF702FF9BCE942F9B4406ED3A99B28CA"/>
    <w:rsid w:val="00906331"/>
  </w:style>
  <w:style w:type="paragraph" w:customStyle="1" w:styleId="C745AC75A76F4AADBFB90AEA67CC6CA8">
    <w:name w:val="C745AC75A76F4AADBFB90AEA67CC6CA8"/>
    <w:rsid w:val="00906331"/>
  </w:style>
  <w:style w:type="paragraph" w:customStyle="1" w:styleId="D4A21F54C0F84836882C5A1888DAEED9">
    <w:name w:val="D4A21F54C0F84836882C5A1888DAEED9"/>
    <w:rsid w:val="00906331"/>
  </w:style>
  <w:style w:type="paragraph" w:customStyle="1" w:styleId="7A661D6B4A094D10BA106CA3E54B2E75">
    <w:name w:val="7A661D6B4A094D10BA106CA3E54B2E75"/>
    <w:rsid w:val="00906331"/>
  </w:style>
  <w:style w:type="paragraph" w:customStyle="1" w:styleId="AFD780B6C57E445B9BF0F217342B0E75">
    <w:name w:val="AFD780B6C57E445B9BF0F217342B0E75"/>
    <w:rsid w:val="00906331"/>
  </w:style>
  <w:style w:type="paragraph" w:customStyle="1" w:styleId="80C33AC159CE4A3CB873445D06C0E0D9">
    <w:name w:val="80C33AC159CE4A3CB873445D06C0E0D9"/>
    <w:rsid w:val="009063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</Template>
  <TotalTime>0</TotalTime>
  <Pages>5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2021-04-03T15:04:00Z</dcterms:created>
  <dcterms:modified xsi:type="dcterms:W3CDTF">2021-04-04T03:16:00Z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